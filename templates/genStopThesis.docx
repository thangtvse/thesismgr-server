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5" w:type="dxa"/>
        <w:jc w:val="center"/>
        <w:tblLook w:val="0000" w:firstRow="0" w:lastRow="0" w:firstColumn="0" w:lastColumn="0" w:noHBand="0" w:noVBand="0"/>
      </w:tblPr>
      <w:tblGrid>
        <w:gridCol w:w="4358"/>
        <w:gridCol w:w="5367"/>
      </w:tblGrid>
      <w:tr w:rsidR="00FF57DF" w:rsidRPr="008D7CA2" w:rsidTr="00E6362B">
        <w:trPr>
          <w:jc w:val="center"/>
        </w:trPr>
        <w:tc>
          <w:tcPr>
            <w:tcW w:w="4358" w:type="dxa"/>
          </w:tcPr>
          <w:p w:rsidR="00FF57DF" w:rsidRPr="008D7CA2" w:rsidRDefault="00FF57DF" w:rsidP="00E6362B">
            <w:pPr>
              <w:jc w:val="center"/>
              <w:rPr>
                <w:bCs/>
                <w:sz w:val="20"/>
              </w:rPr>
            </w:pPr>
            <w:r w:rsidRPr="008D7CA2">
              <w:rPr>
                <w:bCs/>
                <w:sz w:val="22"/>
              </w:rPr>
              <w:t>TRƯỜNG ĐẠI HỌC CÔNG NGHỆ</w:t>
            </w:r>
          </w:p>
          <w:p w:rsidR="00FF57DF" w:rsidRPr="008D7CA2" w:rsidRDefault="00FF57DF" w:rsidP="00E6362B">
            <w:pPr>
              <w:jc w:val="center"/>
              <w:rPr>
                <w:b/>
                <w:bCs/>
                <w:sz w:val="20"/>
              </w:rPr>
            </w:pPr>
            <w:r w:rsidRPr="008D7CA2">
              <w:rPr>
                <w:b/>
                <w:bCs/>
                <w:sz w:val="22"/>
              </w:rPr>
              <w:t>KHOA CÔNG NGHỆ THÔNG TIN</w:t>
            </w:r>
          </w:p>
          <w:p w:rsidR="00FF57DF" w:rsidRPr="008D7CA2" w:rsidRDefault="00595BB0" w:rsidP="00E6362B">
            <w:pPr>
              <w:jc w:val="center"/>
              <w:rPr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78739</wp:posOffset>
                      </wp:positionV>
                      <wp:extent cx="1440180" cy="0"/>
                      <wp:effectExtent l="0" t="0" r="2667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9ABCA3" id="Straight Connector 4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1pt,6.2pt" to="152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mu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"/>
                  </w:pict>
                </mc:Fallback>
              </mc:AlternateContent>
            </w:r>
          </w:p>
          <w:p w:rsidR="00FF57DF" w:rsidRPr="008D7CA2" w:rsidRDefault="00FF57DF" w:rsidP="00E6362B">
            <w:pPr>
              <w:jc w:val="center"/>
            </w:pPr>
            <w:r w:rsidRPr="008D7CA2">
              <w:rPr>
                <w:sz w:val="26"/>
              </w:rPr>
              <w:t>Số:      /CNTT-ĐT</w:t>
            </w:r>
          </w:p>
          <w:p w:rsidR="00FF57DF" w:rsidRPr="008D7CA2" w:rsidRDefault="00FF57DF" w:rsidP="00E6362B">
            <w:pPr>
              <w:jc w:val="center"/>
            </w:pPr>
            <w:r w:rsidRPr="008D7CA2">
              <w:t xml:space="preserve">V/v: Phân </w:t>
            </w:r>
            <w:r>
              <w:t>công cố vấn học tập năm học …</w:t>
            </w:r>
          </w:p>
        </w:tc>
        <w:tc>
          <w:tcPr>
            <w:tcW w:w="5367" w:type="dxa"/>
          </w:tcPr>
          <w:p w:rsidR="00FF57DF" w:rsidRPr="008D7CA2" w:rsidRDefault="00FF57DF" w:rsidP="00E6362B">
            <w:pPr>
              <w:spacing w:before="60"/>
              <w:jc w:val="center"/>
              <w:rPr>
                <w:b/>
                <w:bCs/>
              </w:rPr>
            </w:pPr>
            <w:r w:rsidRPr="008D7CA2">
              <w:rPr>
                <w:b/>
                <w:bCs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D7CA2">
                  <w:rPr>
                    <w:b/>
                    <w:bCs/>
                  </w:rPr>
                  <w:t>NAM</w:t>
                </w:r>
              </w:smartTag>
            </w:smartTag>
          </w:p>
          <w:p w:rsidR="00FF57DF" w:rsidRPr="008D7CA2" w:rsidRDefault="00FF57DF" w:rsidP="00E6362B">
            <w:pPr>
              <w:jc w:val="center"/>
              <w:rPr>
                <w:b/>
                <w:bCs/>
              </w:rPr>
            </w:pPr>
            <w:r w:rsidRPr="008D7CA2">
              <w:rPr>
                <w:b/>
                <w:bCs/>
              </w:rPr>
              <w:t>Độc lập - Tự do - Hạnh phúc</w:t>
            </w:r>
          </w:p>
          <w:p w:rsidR="00FF57DF" w:rsidRPr="008D7CA2" w:rsidRDefault="00595BB0" w:rsidP="00E6362B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64134</wp:posOffset>
                      </wp:positionV>
                      <wp:extent cx="1440180" cy="0"/>
                      <wp:effectExtent l="0" t="0" r="266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44356A" id="Straight Connector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7.2pt,5.05pt" to="180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1id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"/>
                  </w:pict>
                </mc:Fallback>
              </mc:AlternateContent>
            </w:r>
          </w:p>
          <w:p w:rsidR="00FF57DF" w:rsidRPr="008D7CA2" w:rsidRDefault="00FF57DF" w:rsidP="00E6362B">
            <w:pPr>
              <w:jc w:val="center"/>
              <w:rPr>
                <w:b/>
                <w:bCs/>
              </w:rPr>
            </w:pPr>
          </w:p>
          <w:p w:rsidR="00FF57DF" w:rsidRPr="008D7CA2" w:rsidRDefault="00FF57DF" w:rsidP="00E6362B">
            <w:pPr>
              <w:jc w:val="center"/>
              <w:rPr>
                <w:b/>
                <w:bCs/>
              </w:rPr>
            </w:pPr>
          </w:p>
          <w:p w:rsidR="00FF57DF" w:rsidRPr="008D7CA2" w:rsidRDefault="00FF57DF" w:rsidP="00E6362B">
            <w:pPr>
              <w:jc w:val="center"/>
              <w:rPr>
                <w:b/>
                <w:bCs/>
                <w:sz w:val="22"/>
              </w:rPr>
            </w:pPr>
            <w:r>
              <w:rPr>
                <w:i/>
                <w:sz w:val="26"/>
              </w:rPr>
              <w:t xml:space="preserve">Hà Nội, ngày    </w:t>
            </w:r>
            <w:r w:rsidRPr="008D7CA2">
              <w:rPr>
                <w:i/>
                <w:sz w:val="26"/>
              </w:rPr>
              <w:t xml:space="preserve">  tháng</w:t>
            </w:r>
            <w:r>
              <w:rPr>
                <w:i/>
                <w:sz w:val="26"/>
              </w:rPr>
              <w:t xml:space="preserve">    năm </w:t>
            </w:r>
          </w:p>
        </w:tc>
      </w:tr>
    </w:tbl>
    <w:p w:rsidR="0090631F" w:rsidRPr="0090631F" w:rsidRDefault="0090631F" w:rsidP="00FF57DF">
      <w:pPr>
        <w:tabs>
          <w:tab w:val="left" w:pos="3060"/>
        </w:tabs>
        <w:spacing w:before="480"/>
        <w:jc w:val="center"/>
        <w:rPr>
          <w:b/>
          <w:sz w:val="32"/>
          <w:szCs w:val="32"/>
        </w:rPr>
      </w:pPr>
      <w:r w:rsidRPr="0090631F">
        <w:rPr>
          <w:b/>
          <w:sz w:val="32"/>
          <w:szCs w:val="32"/>
        </w:rPr>
        <w:t>ĐƠN XIN HỦY ĐỀ TÀI KHÓA LUẬN</w:t>
      </w:r>
    </w:p>
    <w:p w:rsidR="00FF57DF" w:rsidRPr="008D7CA2" w:rsidRDefault="00FF57DF" w:rsidP="00FF57DF">
      <w:pPr>
        <w:tabs>
          <w:tab w:val="left" w:pos="3060"/>
        </w:tabs>
        <w:spacing w:before="480"/>
        <w:jc w:val="center"/>
        <w:rPr>
          <w:sz w:val="30"/>
        </w:rPr>
      </w:pPr>
      <w:r w:rsidRPr="008D7CA2">
        <w:rPr>
          <w:sz w:val="28"/>
        </w:rPr>
        <w:t>Kính gửi:   Ban giám hiệu Trường Đại học Công nghệ</w:t>
      </w:r>
    </w:p>
    <w:p w:rsidR="00FF57DF" w:rsidRPr="008D7CA2" w:rsidRDefault="00FF57DF" w:rsidP="00FF57DF">
      <w:pPr>
        <w:pStyle w:val="Heading1"/>
        <w:spacing w:before="60"/>
        <w:ind w:left="2160" w:firstLine="540"/>
        <w:jc w:val="left"/>
        <w:rPr>
          <w:rFonts w:ascii="Times New Roman" w:hAnsi="Times New Roman"/>
          <w:bCs/>
          <w:sz w:val="28"/>
          <w:szCs w:val="26"/>
        </w:rPr>
      </w:pPr>
      <w:r w:rsidRPr="008D7CA2">
        <w:rPr>
          <w:rFonts w:ascii="Times New Roman" w:hAnsi="Times New Roman"/>
          <w:bCs/>
          <w:sz w:val="28"/>
          <w:szCs w:val="26"/>
        </w:rPr>
        <w:t xml:space="preserve">   Phòng Đào tạo</w:t>
      </w:r>
    </w:p>
    <w:p w:rsidR="00FF57DF" w:rsidRPr="008D7CA2" w:rsidRDefault="00FF57DF" w:rsidP="00FF57DF"/>
    <w:p w:rsidR="00FF57DF" w:rsidRDefault="00FF57DF" w:rsidP="00FF57DF">
      <w:pPr>
        <w:ind w:firstLine="720"/>
        <w:rPr>
          <w:sz w:val="26"/>
        </w:rPr>
      </w:pPr>
      <w:r w:rsidRPr="008D7CA2">
        <w:rPr>
          <w:sz w:val="26"/>
        </w:rPr>
        <w:t xml:space="preserve">Khoa CNTT </w:t>
      </w:r>
      <w:r>
        <w:rPr>
          <w:sz w:val="26"/>
        </w:rPr>
        <w:t>trân trọng kính gửi Nhà trường</w:t>
      </w:r>
      <w:r w:rsidR="00A016B2">
        <w:rPr>
          <w:sz w:val="26"/>
        </w:rPr>
        <w:t xml:space="preserve"> Danh sách đề nghị sinh viện hủy</w:t>
      </w:r>
      <w:r>
        <w:rPr>
          <w:sz w:val="26"/>
        </w:rPr>
        <w:t xml:space="preserve"> đề tài </w:t>
      </w:r>
      <w:r w:rsidR="00A016B2">
        <w:rPr>
          <w:sz w:val="26"/>
        </w:rPr>
        <w:t xml:space="preserve">khóa luận </w:t>
      </w:r>
      <w:r>
        <w:rPr>
          <w:sz w:val="26"/>
        </w:rPr>
        <w:t xml:space="preserve"> như sau</w:t>
      </w:r>
      <w:r w:rsidRPr="008D7CA2">
        <w:rPr>
          <w:sz w:val="26"/>
        </w:rPr>
        <w:t>:</w:t>
      </w:r>
    </w:p>
    <w:p w:rsidR="008356E9" w:rsidRDefault="008356E9" w:rsidP="00FF57DF">
      <w:pPr>
        <w:ind w:firstLine="720"/>
        <w:rPr>
          <w:sz w:val="26"/>
        </w:rPr>
      </w:pPr>
    </w:p>
    <w:tbl>
      <w:tblPr>
        <w:tblW w:w="105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990"/>
        <w:gridCol w:w="1858"/>
        <w:gridCol w:w="837"/>
        <w:gridCol w:w="3912"/>
        <w:gridCol w:w="2386"/>
      </w:tblGrid>
      <w:tr w:rsidR="008356E9" w:rsidRPr="00AC0586" w:rsidTr="006F2A44">
        <w:trPr>
          <w:trHeight w:val="284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2460DD">
            <w:pPr>
              <w:jc w:val="center"/>
              <w:rPr>
                <w:color w:val="000000"/>
                <w:lang w:val="de-DE" w:eastAsia="de-DE"/>
              </w:rPr>
            </w:pPr>
            <w:r w:rsidRPr="00AC0586">
              <w:rPr>
                <w:color w:val="000000"/>
                <w:lang w:val="de-DE" w:eastAsia="de-DE"/>
              </w:rPr>
              <w:t>STT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2460DD">
            <w:pPr>
              <w:jc w:val="center"/>
              <w:rPr>
                <w:color w:val="000000"/>
                <w:lang w:val="vi-VN" w:eastAsia="vi-VN"/>
              </w:rPr>
            </w:pPr>
            <w:r w:rsidRPr="00AC0586">
              <w:rPr>
                <w:color w:val="000000"/>
                <w:lang w:val="de-DE" w:eastAsia="de-DE"/>
              </w:rPr>
              <w:t xml:space="preserve">Mä </w:t>
            </w:r>
            <w:r w:rsidRPr="00AC0586">
              <w:rPr>
                <w:color w:val="000000"/>
                <w:lang w:val="vi-VN" w:eastAsia="vi-VN"/>
              </w:rPr>
              <w:t>sv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8356E9" w:rsidRPr="00AC0586" w:rsidRDefault="008356E9" w:rsidP="002460DD">
            <w:pPr>
              <w:jc w:val="center"/>
              <w:rPr>
                <w:lang w:val="vi-VN"/>
              </w:rPr>
            </w:pPr>
            <w:r w:rsidRPr="00AC0586">
              <w:rPr>
                <w:color w:val="000000"/>
                <w:lang w:val="vi-VN" w:eastAsia="vi-VN"/>
              </w:rPr>
              <w:t>Họ và tên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8356E9" w:rsidRPr="006F2A44" w:rsidRDefault="006F2A44" w:rsidP="002460DD">
            <w:pPr>
              <w:jc w:val="center"/>
            </w:pPr>
            <w:r>
              <w:rPr>
                <w:color w:val="000000"/>
                <w:lang w:eastAsia="vi-VN"/>
              </w:rPr>
              <w:t>Đơn vị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356E9" w:rsidRPr="00AC0586" w:rsidRDefault="008356E9" w:rsidP="002460DD">
            <w:pPr>
              <w:jc w:val="center"/>
            </w:pPr>
            <w:r>
              <w:rPr>
                <w:color w:val="000000"/>
                <w:lang w:eastAsia="vi-VN"/>
              </w:rPr>
              <w:t>Tên đề tài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Default="008356E9" w:rsidP="002460DD">
            <w:pPr>
              <w:jc w:val="center"/>
              <w:rPr>
                <w:color w:val="000000"/>
                <w:lang w:eastAsia="vi-VN"/>
              </w:rPr>
            </w:pPr>
            <w:r>
              <w:rPr>
                <w:color w:val="000000"/>
                <w:lang w:eastAsia="vi-VN"/>
              </w:rPr>
              <w:t>Cán bộ hướng đẫn</w:t>
            </w:r>
          </w:p>
        </w:tc>
      </w:tr>
      <w:tr w:rsidR="008356E9" w:rsidRPr="00AC0586" w:rsidTr="006F2A44">
        <w:trPr>
          <w:trHeight w:val="284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6F2A44">
            <w:pPr>
              <w:rPr>
                <w:color w:val="000000"/>
                <w:lang w:val="de-DE" w:eastAsia="de-DE"/>
              </w:rPr>
            </w:pPr>
            <w:r>
              <w:rPr>
                <w:color w:val="000000"/>
                <w:lang w:val="de-DE" w:eastAsia="de-DE"/>
              </w:rPr>
              <w:t>{#student}</w:t>
            </w:r>
            <w:r w:rsidRPr="00AC0586">
              <w:rPr>
                <w:color w:val="000000"/>
                <w:lang w:val="de-DE" w:eastAsia="de-DE"/>
              </w:rPr>
              <w:t>{tt}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6F2A44">
            <w:pPr>
              <w:rPr>
                <w:color w:val="000000"/>
                <w:lang w:val="de-DE" w:eastAsia="de-DE"/>
              </w:rPr>
            </w:pPr>
            <w:r w:rsidRPr="00AC0586">
              <w:rPr>
                <w:color w:val="000000"/>
                <w:lang w:val="de-DE" w:eastAsia="de-DE"/>
              </w:rPr>
              <w:t>{id}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356E9" w:rsidRPr="00AC0586" w:rsidRDefault="008356E9" w:rsidP="007B2A04">
            <w:pPr>
              <w:rPr>
                <w:color w:val="000000"/>
                <w:lang w:eastAsia="vi-VN"/>
              </w:rPr>
            </w:pPr>
            <w:r w:rsidRPr="00AC0586">
              <w:rPr>
                <w:color w:val="000000"/>
                <w:lang w:eastAsia="vi-VN"/>
              </w:rPr>
              <w:t>{</w:t>
            </w:r>
            <w:r w:rsidR="007B2A04">
              <w:rPr>
                <w:color w:val="000000"/>
                <w:lang w:eastAsia="vi-VN"/>
              </w:rPr>
              <w:t>name</w:t>
            </w:r>
            <w:r w:rsidRPr="00AC0586">
              <w:rPr>
                <w:color w:val="000000"/>
                <w:lang w:eastAsia="vi-VN"/>
              </w:rPr>
              <w:t>}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356E9" w:rsidRPr="00AC0586" w:rsidRDefault="008356E9" w:rsidP="006F2A44">
            <w:pPr>
              <w:rPr>
                <w:color w:val="000000"/>
                <w:lang w:eastAsia="vi-VN"/>
              </w:rPr>
            </w:pPr>
            <w:r w:rsidRPr="00AC0586">
              <w:rPr>
                <w:color w:val="000000"/>
                <w:lang w:eastAsia="vi-VN"/>
              </w:rPr>
              <w:t>{</w:t>
            </w:r>
            <w:r w:rsidR="006F2A44">
              <w:rPr>
                <w:color w:val="000000"/>
                <w:lang w:eastAsia="vi-VN"/>
              </w:rPr>
              <w:t>unit</w:t>
            </w:r>
            <w:r w:rsidRPr="00AC0586">
              <w:rPr>
                <w:color w:val="000000"/>
                <w:lang w:eastAsia="vi-VN"/>
              </w:rPr>
              <w:t>}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6F2A44">
            <w:pPr>
              <w:rPr>
                <w:color w:val="000000"/>
                <w:lang w:eastAsia="vi-VN"/>
              </w:rPr>
            </w:pPr>
            <w:r w:rsidRPr="00AC0586">
              <w:rPr>
                <w:color w:val="000000"/>
                <w:lang w:eastAsia="vi-VN"/>
              </w:rPr>
              <w:t>{</w:t>
            </w:r>
            <w:r>
              <w:rPr>
                <w:color w:val="000000"/>
                <w:lang w:eastAsia="vi-VN"/>
              </w:rPr>
              <w:t>thesis</w:t>
            </w:r>
            <w:r w:rsidRPr="00AC0586">
              <w:rPr>
                <w:color w:val="000000"/>
                <w:lang w:eastAsia="vi-VN"/>
              </w:rPr>
              <w:t>}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7B2A04">
            <w:pPr>
              <w:rPr>
                <w:color w:val="000000"/>
                <w:lang w:eastAsia="vi-VN"/>
              </w:rPr>
            </w:pPr>
            <w:r>
              <w:rPr>
                <w:color w:val="000000"/>
                <w:lang w:eastAsia="vi-VN"/>
              </w:rPr>
              <w:t>{</w:t>
            </w:r>
            <w:r w:rsidR="007B2A04">
              <w:rPr>
                <w:color w:val="000000"/>
                <w:lang w:eastAsia="vi-VN"/>
              </w:rPr>
              <w:t>tutor</w:t>
            </w:r>
            <w:bookmarkStart w:id="0" w:name="_GoBack"/>
            <w:bookmarkEnd w:id="0"/>
            <w:r>
              <w:rPr>
                <w:color w:val="000000"/>
                <w:lang w:eastAsia="vi-VN"/>
              </w:rPr>
              <w:t>}{/student}</w:t>
            </w:r>
          </w:p>
        </w:tc>
      </w:tr>
    </w:tbl>
    <w:p w:rsidR="00595BB0" w:rsidRPr="008D7CA2" w:rsidRDefault="00595BB0" w:rsidP="00FF57DF">
      <w:pPr>
        <w:ind w:firstLine="720"/>
        <w:rPr>
          <w:sz w:val="26"/>
        </w:rPr>
      </w:pPr>
    </w:p>
    <w:p w:rsidR="00FF57DF" w:rsidRPr="008D7CA2" w:rsidRDefault="00FF57DF" w:rsidP="00FF57DF">
      <w:pPr>
        <w:spacing w:before="120" w:after="200" w:line="276" w:lineRule="auto"/>
        <w:ind w:firstLine="720"/>
        <w:rPr>
          <w:sz w:val="26"/>
          <w:szCs w:val="26"/>
        </w:rPr>
      </w:pPr>
      <w:r w:rsidRPr="008D7CA2">
        <w:t>K</w:t>
      </w:r>
      <w:r w:rsidRPr="008D7CA2">
        <w:rPr>
          <w:sz w:val="26"/>
          <w:szCs w:val="26"/>
        </w:rPr>
        <w:t>ính đề nghị Nhà trường xem xét, ra quyết định.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872"/>
        <w:gridCol w:w="4483"/>
      </w:tblGrid>
      <w:tr w:rsidR="00FF57DF" w:rsidRPr="008D7CA2" w:rsidTr="00E6362B">
        <w:trPr>
          <w:jc w:val="center"/>
        </w:trPr>
        <w:tc>
          <w:tcPr>
            <w:tcW w:w="4974" w:type="dxa"/>
          </w:tcPr>
          <w:p w:rsidR="00FF57DF" w:rsidRPr="008D7CA2" w:rsidRDefault="00FF57DF" w:rsidP="00E6362B">
            <w:pPr>
              <w:rPr>
                <w:b/>
                <w:i/>
                <w:szCs w:val="26"/>
              </w:rPr>
            </w:pPr>
            <w:r w:rsidRPr="008D7CA2">
              <w:rPr>
                <w:b/>
                <w:i/>
                <w:sz w:val="22"/>
                <w:szCs w:val="26"/>
              </w:rPr>
              <w:t>Nơi nhận:</w:t>
            </w:r>
          </w:p>
          <w:p w:rsidR="00FF57DF" w:rsidRPr="008D7CA2" w:rsidRDefault="00FF57DF" w:rsidP="00E6362B">
            <w:pPr>
              <w:ind w:left="720"/>
              <w:rPr>
                <w:szCs w:val="26"/>
              </w:rPr>
            </w:pPr>
            <w:r w:rsidRPr="008D7CA2">
              <w:rPr>
                <w:sz w:val="22"/>
                <w:szCs w:val="26"/>
              </w:rPr>
              <w:t>- Như trên;</w:t>
            </w:r>
          </w:p>
          <w:p w:rsidR="00FF57DF" w:rsidRPr="008D7CA2" w:rsidRDefault="00FF57DF" w:rsidP="00E6362B">
            <w:pPr>
              <w:ind w:left="720"/>
              <w:rPr>
                <w:b/>
                <w:szCs w:val="26"/>
              </w:rPr>
            </w:pPr>
            <w:r w:rsidRPr="008D7CA2">
              <w:rPr>
                <w:sz w:val="22"/>
                <w:szCs w:val="26"/>
              </w:rPr>
              <w:t>- Lưu</w:t>
            </w:r>
            <w:r>
              <w:rPr>
                <w:sz w:val="22"/>
                <w:szCs w:val="26"/>
              </w:rPr>
              <w:t>:</w:t>
            </w:r>
            <w:r w:rsidRPr="008D7CA2">
              <w:rPr>
                <w:sz w:val="22"/>
                <w:szCs w:val="26"/>
              </w:rPr>
              <w:t xml:space="preserve"> VPK CNTT</w:t>
            </w:r>
            <w:r>
              <w:rPr>
                <w:sz w:val="22"/>
                <w:szCs w:val="26"/>
              </w:rPr>
              <w:t>, A2</w:t>
            </w:r>
            <w:r w:rsidRPr="008D7CA2">
              <w:rPr>
                <w:sz w:val="22"/>
                <w:szCs w:val="26"/>
              </w:rPr>
              <w:t>.</w:t>
            </w:r>
          </w:p>
          <w:p w:rsidR="00FF57DF" w:rsidRPr="008D7CA2" w:rsidRDefault="00FF57DF" w:rsidP="00E6362B">
            <w:pPr>
              <w:spacing w:before="120" w:after="200" w:line="276" w:lineRule="auto"/>
              <w:rPr>
                <w:sz w:val="26"/>
                <w:szCs w:val="26"/>
              </w:rPr>
            </w:pPr>
          </w:p>
        </w:tc>
        <w:tc>
          <w:tcPr>
            <w:tcW w:w="4586" w:type="dxa"/>
          </w:tcPr>
          <w:p w:rsidR="00FF57DF" w:rsidRPr="008D7CA2" w:rsidRDefault="00FF57DF" w:rsidP="00E6362B">
            <w:pPr>
              <w:rPr>
                <w:b/>
                <w:sz w:val="26"/>
                <w:szCs w:val="26"/>
              </w:rPr>
            </w:pPr>
            <w:r w:rsidRPr="008D7CA2">
              <w:rPr>
                <w:b/>
                <w:sz w:val="26"/>
                <w:szCs w:val="26"/>
              </w:rPr>
              <w:t xml:space="preserve">         KT. CHỦ NHIỆM KHOA</w:t>
            </w:r>
          </w:p>
          <w:p w:rsidR="00FF57DF" w:rsidRPr="008D7CA2" w:rsidRDefault="00FF57DF" w:rsidP="00E6362B">
            <w:pPr>
              <w:rPr>
                <w:b/>
                <w:sz w:val="26"/>
                <w:szCs w:val="26"/>
              </w:rPr>
            </w:pPr>
            <w:r w:rsidRPr="008D7CA2">
              <w:rPr>
                <w:b/>
                <w:sz w:val="26"/>
                <w:szCs w:val="26"/>
              </w:rPr>
              <w:tab/>
              <w:t>P. CHỦ NHIỆM KHOA</w:t>
            </w:r>
          </w:p>
          <w:p w:rsidR="00FF57DF" w:rsidRPr="008D7CA2" w:rsidRDefault="00FF57DF" w:rsidP="00E6362B">
            <w:pPr>
              <w:spacing w:before="120" w:after="200" w:line="276" w:lineRule="auto"/>
              <w:rPr>
                <w:sz w:val="26"/>
                <w:szCs w:val="26"/>
              </w:rPr>
            </w:pPr>
          </w:p>
        </w:tc>
      </w:tr>
    </w:tbl>
    <w:p w:rsidR="00FF57DF" w:rsidRPr="008D7CA2" w:rsidRDefault="00FF57DF" w:rsidP="00FF57DF">
      <w:r w:rsidRPr="008D7CA2">
        <w:tab/>
      </w:r>
      <w:r w:rsidRPr="008D7CA2">
        <w:tab/>
      </w:r>
      <w:r w:rsidRPr="008D7CA2">
        <w:tab/>
      </w:r>
      <w:r w:rsidRPr="008D7CA2">
        <w:tab/>
      </w:r>
      <w:r w:rsidRPr="008D7CA2">
        <w:tab/>
      </w:r>
      <w:r w:rsidRPr="008D7CA2">
        <w:tab/>
      </w:r>
    </w:p>
    <w:p w:rsidR="00FF57DF" w:rsidRPr="008D7CA2" w:rsidRDefault="00FF57DF" w:rsidP="00FF57DF">
      <w:pPr>
        <w:rPr>
          <w:b/>
          <w:sz w:val="26"/>
        </w:rPr>
      </w:pP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  <w:t xml:space="preserve">  </w:t>
      </w:r>
      <w:r w:rsidRPr="008D7CA2">
        <w:rPr>
          <w:b/>
          <w:sz w:val="26"/>
        </w:rPr>
        <w:t>Nguyễn Phương Thái</w:t>
      </w:r>
    </w:p>
    <w:p w:rsidR="001D5DB5" w:rsidRPr="00FF57DF" w:rsidRDefault="001D5DB5" w:rsidP="00FF57DF"/>
    <w:sectPr w:rsidR="001D5DB5" w:rsidRPr="00FF57DF" w:rsidSect="008356E9">
      <w:pgSz w:w="11907" w:h="16840" w:code="9"/>
      <w:pgMar w:top="810" w:right="1134" w:bottom="90" w:left="1418" w:header="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7386F"/>
    <w:multiLevelType w:val="hybridMultilevel"/>
    <w:tmpl w:val="95C42CE0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B0"/>
    <w:rsid w:val="00042031"/>
    <w:rsid w:val="000431E2"/>
    <w:rsid w:val="00083290"/>
    <w:rsid w:val="00093046"/>
    <w:rsid w:val="000941B3"/>
    <w:rsid w:val="000A0D96"/>
    <w:rsid w:val="000B33FE"/>
    <w:rsid w:val="000D6FAD"/>
    <w:rsid w:val="000D73A8"/>
    <w:rsid w:val="000E4420"/>
    <w:rsid w:val="000F06B8"/>
    <w:rsid w:val="000F2B10"/>
    <w:rsid w:val="00145E6D"/>
    <w:rsid w:val="00146D21"/>
    <w:rsid w:val="00152338"/>
    <w:rsid w:val="00172305"/>
    <w:rsid w:val="00172967"/>
    <w:rsid w:val="001A0DB0"/>
    <w:rsid w:val="001B0B0D"/>
    <w:rsid w:val="001C64EC"/>
    <w:rsid w:val="001D5DB5"/>
    <w:rsid w:val="001D6D3F"/>
    <w:rsid w:val="001F0899"/>
    <w:rsid w:val="002006BA"/>
    <w:rsid w:val="002210CB"/>
    <w:rsid w:val="00237280"/>
    <w:rsid w:val="00243E3E"/>
    <w:rsid w:val="002527C8"/>
    <w:rsid w:val="00254497"/>
    <w:rsid w:val="00273D35"/>
    <w:rsid w:val="002C26B4"/>
    <w:rsid w:val="002C5CEF"/>
    <w:rsid w:val="00327750"/>
    <w:rsid w:val="00333B60"/>
    <w:rsid w:val="0034028F"/>
    <w:rsid w:val="0034289C"/>
    <w:rsid w:val="00363575"/>
    <w:rsid w:val="0036422C"/>
    <w:rsid w:val="0038010C"/>
    <w:rsid w:val="00386892"/>
    <w:rsid w:val="003B2780"/>
    <w:rsid w:val="003C7DB8"/>
    <w:rsid w:val="003E3ACF"/>
    <w:rsid w:val="00400094"/>
    <w:rsid w:val="00414C11"/>
    <w:rsid w:val="004201C0"/>
    <w:rsid w:val="00467E4D"/>
    <w:rsid w:val="00472017"/>
    <w:rsid w:val="00472641"/>
    <w:rsid w:val="00474A64"/>
    <w:rsid w:val="004950CB"/>
    <w:rsid w:val="004A7243"/>
    <w:rsid w:val="004A753E"/>
    <w:rsid w:val="004B528A"/>
    <w:rsid w:val="004F5290"/>
    <w:rsid w:val="00503341"/>
    <w:rsid w:val="00514491"/>
    <w:rsid w:val="005238ED"/>
    <w:rsid w:val="00535B19"/>
    <w:rsid w:val="005706FD"/>
    <w:rsid w:val="00580ADD"/>
    <w:rsid w:val="00585823"/>
    <w:rsid w:val="00595BB0"/>
    <w:rsid w:val="005C6765"/>
    <w:rsid w:val="005F495A"/>
    <w:rsid w:val="005F7D49"/>
    <w:rsid w:val="00615939"/>
    <w:rsid w:val="00661209"/>
    <w:rsid w:val="006B3E13"/>
    <w:rsid w:val="006B7F54"/>
    <w:rsid w:val="006E218A"/>
    <w:rsid w:val="006F2A44"/>
    <w:rsid w:val="00713249"/>
    <w:rsid w:val="00721D7F"/>
    <w:rsid w:val="00725100"/>
    <w:rsid w:val="007541B2"/>
    <w:rsid w:val="007B2A04"/>
    <w:rsid w:val="007B4B7B"/>
    <w:rsid w:val="007B5425"/>
    <w:rsid w:val="007E54B0"/>
    <w:rsid w:val="008356E9"/>
    <w:rsid w:val="00847451"/>
    <w:rsid w:val="00877A3A"/>
    <w:rsid w:val="00885040"/>
    <w:rsid w:val="0089140D"/>
    <w:rsid w:val="0089164E"/>
    <w:rsid w:val="008C1F53"/>
    <w:rsid w:val="008F0932"/>
    <w:rsid w:val="009055C3"/>
    <w:rsid w:val="0090631F"/>
    <w:rsid w:val="00914143"/>
    <w:rsid w:val="00923831"/>
    <w:rsid w:val="00927B40"/>
    <w:rsid w:val="0093483D"/>
    <w:rsid w:val="00964124"/>
    <w:rsid w:val="00972004"/>
    <w:rsid w:val="0098155A"/>
    <w:rsid w:val="009A576D"/>
    <w:rsid w:val="009C6917"/>
    <w:rsid w:val="009D595F"/>
    <w:rsid w:val="009E13E3"/>
    <w:rsid w:val="00A00162"/>
    <w:rsid w:val="00A016B2"/>
    <w:rsid w:val="00A17A49"/>
    <w:rsid w:val="00A313BF"/>
    <w:rsid w:val="00A42047"/>
    <w:rsid w:val="00A62891"/>
    <w:rsid w:val="00A6649C"/>
    <w:rsid w:val="00A81AF6"/>
    <w:rsid w:val="00A82B0B"/>
    <w:rsid w:val="00AE6F00"/>
    <w:rsid w:val="00AF72E1"/>
    <w:rsid w:val="00B00C60"/>
    <w:rsid w:val="00B430A6"/>
    <w:rsid w:val="00B43B9B"/>
    <w:rsid w:val="00B470BC"/>
    <w:rsid w:val="00B50FD1"/>
    <w:rsid w:val="00B74BF2"/>
    <w:rsid w:val="00B9046E"/>
    <w:rsid w:val="00BA262D"/>
    <w:rsid w:val="00BB5D5A"/>
    <w:rsid w:val="00BC1BF0"/>
    <w:rsid w:val="00C01453"/>
    <w:rsid w:val="00C26A4B"/>
    <w:rsid w:val="00C31EB7"/>
    <w:rsid w:val="00C328E7"/>
    <w:rsid w:val="00C53FD2"/>
    <w:rsid w:val="00C6648C"/>
    <w:rsid w:val="00C86AC2"/>
    <w:rsid w:val="00CA0A5A"/>
    <w:rsid w:val="00CA50D4"/>
    <w:rsid w:val="00CD40EF"/>
    <w:rsid w:val="00CF6E42"/>
    <w:rsid w:val="00CF7949"/>
    <w:rsid w:val="00D00786"/>
    <w:rsid w:val="00D032BB"/>
    <w:rsid w:val="00D131B9"/>
    <w:rsid w:val="00D22065"/>
    <w:rsid w:val="00D36F41"/>
    <w:rsid w:val="00DB2B54"/>
    <w:rsid w:val="00DC186A"/>
    <w:rsid w:val="00DF5056"/>
    <w:rsid w:val="00E05CC8"/>
    <w:rsid w:val="00E40F4D"/>
    <w:rsid w:val="00E56D58"/>
    <w:rsid w:val="00E62552"/>
    <w:rsid w:val="00E6362B"/>
    <w:rsid w:val="00E64C6B"/>
    <w:rsid w:val="00E65D3D"/>
    <w:rsid w:val="00E670DF"/>
    <w:rsid w:val="00E72F61"/>
    <w:rsid w:val="00EA1B49"/>
    <w:rsid w:val="00EC099E"/>
    <w:rsid w:val="00ED2DFA"/>
    <w:rsid w:val="00ED616E"/>
    <w:rsid w:val="00ED7463"/>
    <w:rsid w:val="00EE31C3"/>
    <w:rsid w:val="00EE4F74"/>
    <w:rsid w:val="00F13ACA"/>
    <w:rsid w:val="00F165D6"/>
    <w:rsid w:val="00F21FD0"/>
    <w:rsid w:val="00F24A09"/>
    <w:rsid w:val="00F45749"/>
    <w:rsid w:val="00F5715E"/>
    <w:rsid w:val="00F71AF5"/>
    <w:rsid w:val="00F76F2E"/>
    <w:rsid w:val="00FB1BAB"/>
    <w:rsid w:val="00FB2E93"/>
    <w:rsid w:val="00FC3BB6"/>
    <w:rsid w:val="00FF57DF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3F95E-72CD-4681-B445-A91677B1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4E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F57DF"/>
    <w:pPr>
      <w:keepNext/>
      <w:jc w:val="center"/>
      <w:outlineLvl w:val="0"/>
    </w:pPr>
    <w:rPr>
      <w:rFonts w:ascii=".VnTimeH" w:hAnsi=".VnTimeH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C64EC"/>
    <w:pPr>
      <w:jc w:val="both"/>
    </w:pPr>
    <w:rPr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1C64EC"/>
    <w:rPr>
      <w:rFonts w:ascii="Times New Roman" w:eastAsia="Times New Roman" w:hAnsi="Times New Roman" w:cs="Times New Roman"/>
      <w:sz w:val="26"/>
      <w:szCs w:val="26"/>
      <w:lang w:val="x-none" w:eastAsia="x-none"/>
    </w:rPr>
  </w:style>
  <w:style w:type="paragraph" w:styleId="NormalWeb">
    <w:name w:val="Normal (Web)"/>
    <w:basedOn w:val="Normal"/>
    <w:uiPriority w:val="99"/>
    <w:unhideWhenUsed/>
    <w:rsid w:val="001C64EC"/>
    <w:pPr>
      <w:spacing w:before="100" w:beforeAutospacing="1" w:after="100" w:afterAutospacing="1"/>
    </w:pPr>
    <w:rPr>
      <w:lang w:val="vi-V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F57DF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FF57D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FF57DF"/>
    <w:rPr>
      <w:rFonts w:ascii=".VnTimeH" w:eastAsia="Times New Roman" w:hAnsi=".VnTimeH" w:cs="Times New Roman"/>
      <w:sz w:val="32"/>
      <w:szCs w:val="24"/>
    </w:rPr>
  </w:style>
  <w:style w:type="character" w:styleId="Hyperlink">
    <w:name w:val="Hyperlink"/>
    <w:rsid w:val="00FF57D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ado\Downloads\th\th\huydeta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huydetai.dot</Template>
  <TotalTime>16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sunado</dc:creator>
  <cp:keywords/>
  <cp:lastModifiedBy>Quang Van</cp:lastModifiedBy>
  <cp:revision>5</cp:revision>
  <dcterms:created xsi:type="dcterms:W3CDTF">2016-12-12T02:48:00Z</dcterms:created>
  <dcterms:modified xsi:type="dcterms:W3CDTF">2016-12-14T16:08:00Z</dcterms:modified>
</cp:coreProperties>
</file>